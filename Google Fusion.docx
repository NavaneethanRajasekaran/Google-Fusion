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7245E" w14:textId="77777777" w:rsidR="00002204" w:rsidRDefault="00002204">
      <w:pPr>
        <w:pStyle w:val="Subtitle"/>
      </w:pPr>
    </w:p>
    <w:p w14:paraId="228B172C" w14:textId="77777777" w:rsidR="00002204" w:rsidRDefault="003556B5">
      <w:pPr>
        <w:pStyle w:val="Title"/>
      </w:pPr>
      <w:r>
        <w:t>Google Fusion</w:t>
      </w:r>
    </w:p>
    <w:p w14:paraId="4D04B18D" w14:textId="77777777" w:rsidR="00002204" w:rsidRDefault="003556B5">
      <w:pPr>
        <w:pStyle w:val="Author"/>
      </w:pPr>
      <w:r>
        <w:t>Navaneethan Rajasekaran</w:t>
      </w:r>
    </w:p>
    <w:p w14:paraId="481C3B66" w14:textId="77777777" w:rsidR="00002204" w:rsidRDefault="003556B5">
      <w:r w:rsidRPr="003556B5">
        <w:drawing>
          <wp:inline distT="0" distB="0" distL="0" distR="0" wp14:anchorId="23D440A1" wp14:editId="20C037B5">
            <wp:extent cx="6071870" cy="3543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9556" w14:textId="77777777" w:rsidR="003556B5" w:rsidRDefault="003556B5" w:rsidP="003556B5">
      <w:pPr>
        <w:pStyle w:val="Heading2"/>
        <w:rPr>
          <w:sz w:val="16"/>
          <w:szCs w:val="16"/>
        </w:rPr>
      </w:pPr>
      <w:proofErr w:type="gramStart"/>
      <w:r>
        <w:rPr>
          <w:sz w:val="16"/>
          <w:szCs w:val="16"/>
        </w:rPr>
        <w:t>Link :</w:t>
      </w:r>
      <w:proofErr w:type="gramEnd"/>
      <w:r>
        <w:rPr>
          <w:sz w:val="16"/>
          <w:szCs w:val="16"/>
        </w:rPr>
        <w:t xml:space="preserve"> </w:t>
      </w:r>
      <w:r w:rsidRPr="003556B5">
        <w:rPr>
          <w:sz w:val="16"/>
          <w:szCs w:val="16"/>
        </w:rPr>
        <w:t>https://fusiontables.</w:t>
      </w:r>
      <w:bookmarkStart w:id="0" w:name="_GoBack"/>
      <w:bookmarkEnd w:id="0"/>
      <w:r w:rsidRPr="003556B5">
        <w:rPr>
          <w:sz w:val="16"/>
          <w:szCs w:val="16"/>
        </w:rPr>
        <w:t>google.com/data?docid=1Dem41etuPTX51eSJPg8oIIx7Ko1rKX-m_ToYLnev#map:id=3</w:t>
      </w:r>
    </w:p>
    <w:p w14:paraId="1CB109EB" w14:textId="77777777" w:rsidR="00002204" w:rsidRPr="003556B5" w:rsidRDefault="003556B5" w:rsidP="003556B5">
      <w:pPr>
        <w:pStyle w:val="Heading2"/>
        <w:rPr>
          <w:sz w:val="16"/>
          <w:szCs w:val="16"/>
        </w:rPr>
      </w:pPr>
      <w:r w:rsidRPr="003556B5">
        <w:rPr>
          <w:sz w:val="16"/>
          <w:szCs w:val="16"/>
        </w:rPr>
        <w:t>Source: Rents.ie</w:t>
      </w:r>
    </w:p>
    <w:p w14:paraId="4ED631A5" w14:textId="77777777" w:rsidR="003556B5" w:rsidRPr="003556B5" w:rsidRDefault="003556B5" w:rsidP="003556B5">
      <w:pPr>
        <w:rPr>
          <w:sz w:val="16"/>
          <w:szCs w:val="16"/>
        </w:rPr>
      </w:pPr>
      <w:r w:rsidRPr="003556B5">
        <w:rPr>
          <w:sz w:val="16"/>
          <w:szCs w:val="16"/>
        </w:rPr>
        <w:t>Language: Python</w:t>
      </w:r>
    </w:p>
    <w:p w14:paraId="0A3B6667" w14:textId="77777777" w:rsidR="003556B5" w:rsidRPr="003556B5" w:rsidRDefault="003556B5" w:rsidP="003556B5">
      <w:pPr>
        <w:rPr>
          <w:sz w:val="16"/>
          <w:szCs w:val="16"/>
        </w:rPr>
      </w:pPr>
      <w:r w:rsidRPr="003556B5">
        <w:rPr>
          <w:sz w:val="16"/>
          <w:szCs w:val="16"/>
        </w:rPr>
        <w:t xml:space="preserve">Library: </w:t>
      </w:r>
      <w:proofErr w:type="spellStart"/>
      <w:r w:rsidRPr="003556B5">
        <w:rPr>
          <w:sz w:val="16"/>
          <w:szCs w:val="16"/>
        </w:rPr>
        <w:t>BeautifulSoup</w:t>
      </w:r>
      <w:proofErr w:type="spellEnd"/>
    </w:p>
    <w:sectPr w:rsidR="003556B5" w:rsidRPr="003556B5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7A493" w14:textId="77777777" w:rsidR="007C7F70" w:rsidRDefault="007C7F70">
      <w:pPr>
        <w:spacing w:after="0" w:line="240" w:lineRule="auto"/>
      </w:pPr>
      <w:r>
        <w:separator/>
      </w:r>
    </w:p>
    <w:p w14:paraId="7FF17E3B" w14:textId="77777777" w:rsidR="007C7F70" w:rsidRDefault="007C7F70"/>
    <w:p w14:paraId="6E848DAC" w14:textId="77777777" w:rsidR="007C7F70" w:rsidRDefault="007C7F70"/>
  </w:endnote>
  <w:endnote w:type="continuationSeparator" w:id="0">
    <w:p w14:paraId="0F624DF6" w14:textId="77777777" w:rsidR="007C7F70" w:rsidRDefault="007C7F70">
      <w:pPr>
        <w:spacing w:after="0" w:line="240" w:lineRule="auto"/>
      </w:pPr>
      <w:r>
        <w:continuationSeparator/>
      </w:r>
    </w:p>
    <w:p w14:paraId="4955A052" w14:textId="77777777" w:rsidR="007C7F70" w:rsidRDefault="007C7F70"/>
    <w:p w14:paraId="74F44E57" w14:textId="77777777" w:rsidR="007C7F70" w:rsidRDefault="007C7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8783D" w14:textId="77777777" w:rsidR="00002204" w:rsidRDefault="007C7F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6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DC161" w14:textId="77777777" w:rsidR="007C7F70" w:rsidRDefault="007C7F70">
      <w:pPr>
        <w:spacing w:after="0" w:line="240" w:lineRule="auto"/>
      </w:pPr>
      <w:r>
        <w:separator/>
      </w:r>
    </w:p>
    <w:p w14:paraId="5D1082C6" w14:textId="77777777" w:rsidR="007C7F70" w:rsidRDefault="007C7F70"/>
    <w:p w14:paraId="5D75CC48" w14:textId="77777777" w:rsidR="007C7F70" w:rsidRDefault="007C7F70"/>
  </w:footnote>
  <w:footnote w:type="continuationSeparator" w:id="0">
    <w:p w14:paraId="02C6A34B" w14:textId="77777777" w:rsidR="007C7F70" w:rsidRDefault="007C7F70">
      <w:pPr>
        <w:spacing w:after="0" w:line="240" w:lineRule="auto"/>
      </w:pPr>
      <w:r>
        <w:continuationSeparator/>
      </w:r>
    </w:p>
    <w:p w14:paraId="19733450" w14:textId="77777777" w:rsidR="007C7F70" w:rsidRDefault="007C7F70"/>
    <w:p w14:paraId="73AAA027" w14:textId="77777777" w:rsidR="007C7F70" w:rsidRDefault="007C7F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B5"/>
    <w:rsid w:val="00002204"/>
    <w:rsid w:val="003556B5"/>
    <w:rsid w:val="007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DD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vaneethan/Library/Containers/com.microsoft.Word/Data/Library/Caches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FF"/>
    <w:rsid w:val="006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11D5FC21A8A04584FF64073D2E9DF4">
    <w:name w:val="DB11D5FC21A8A04584FF64073D2E9DF4"/>
  </w:style>
  <w:style w:type="paragraph" w:customStyle="1" w:styleId="C48C4EC24C97CA478B748F437FCCA22B">
    <w:name w:val="C48C4EC24C97CA478B748F437FCCA22B"/>
  </w:style>
  <w:style w:type="paragraph" w:customStyle="1" w:styleId="E4E088E4FDB0E54A853106FB78AB0CAA">
    <w:name w:val="E4E088E4FDB0E54A853106FB78AB0CAA"/>
  </w:style>
  <w:style w:type="paragraph" w:customStyle="1" w:styleId="5F94F52AB57CE64B87D58B7F260305C4">
    <w:name w:val="5F94F52AB57CE64B87D58B7F260305C4"/>
  </w:style>
  <w:style w:type="paragraph" w:customStyle="1" w:styleId="AD0A4BC1B2027744AEFB00907696DE29">
    <w:name w:val="AD0A4BC1B2027744AEFB00907696DE29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E1FD51B29FF3DA4BB4B7BB3807584A6A">
    <w:name w:val="E1FD51B29FF3DA4BB4B7BB3807584A6A"/>
  </w:style>
  <w:style w:type="paragraph" w:customStyle="1" w:styleId="C00BB5555E6E0849AB16CE1F634A22E0">
    <w:name w:val="C00BB5555E6E0849AB16CE1F634A22E0"/>
  </w:style>
  <w:style w:type="paragraph" w:customStyle="1" w:styleId="C4BAB2587AA7DD41BE61C2216B43BFF6">
    <w:name w:val="C4BAB2587AA7DD41BE61C2216B43BFF6"/>
  </w:style>
  <w:style w:type="paragraph" w:customStyle="1" w:styleId="1C9DD1F45097684487F086AE115689D9">
    <w:name w:val="1C9DD1F45097684487F086AE115689D9"/>
  </w:style>
  <w:style w:type="paragraph" w:customStyle="1" w:styleId="D52F5C9547836944ABF4700073BDD897">
    <w:name w:val="D52F5C9547836944ABF4700073BDD897"/>
  </w:style>
  <w:style w:type="paragraph" w:customStyle="1" w:styleId="98B1A8D2E678C14CB8DEDF49DAEB46BF">
    <w:name w:val="98B1A8D2E678C14CB8DEDF49DAEB46BF"/>
  </w:style>
  <w:style w:type="paragraph" w:customStyle="1" w:styleId="0D8CDC12953DF7409AF480590E659C8D">
    <w:name w:val="0D8CDC12953DF7409AF480590E659C8D"/>
  </w:style>
  <w:style w:type="paragraph" w:customStyle="1" w:styleId="F7448A4C1D68834DA936BAABB68463FC">
    <w:name w:val="F7448A4C1D68834DA936BAABB68463FC"/>
  </w:style>
  <w:style w:type="paragraph" w:customStyle="1" w:styleId="668E0C786823F445A764B4280E897D54">
    <w:name w:val="668E0C786823F445A764B4280E897D54"/>
  </w:style>
  <w:style w:type="paragraph" w:customStyle="1" w:styleId="F63A3D1CD1EB5C4B8ADFC90EB4820473">
    <w:name w:val="F63A3D1CD1EB5C4B8ADFC90EB4820473"/>
  </w:style>
  <w:style w:type="paragraph" w:customStyle="1" w:styleId="6E5811E19C626F44A43F8C6D62EF8843">
    <w:name w:val="6E5811E19C626F44A43F8C6D62EF8843"/>
  </w:style>
  <w:style w:type="paragraph" w:customStyle="1" w:styleId="9D7CDD1355445C4BB6FA04506193D1EA">
    <w:name w:val="9D7CDD1355445C4BB6FA04506193D1EA"/>
  </w:style>
  <w:style w:type="paragraph" w:customStyle="1" w:styleId="ADF66EEB2F2D994C87AE54F3BE6391E4">
    <w:name w:val="ADF66EEB2F2D994C87AE54F3BE639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2018-10-02T11:44:00Z</dcterms:created>
  <dcterms:modified xsi:type="dcterms:W3CDTF">2018-10-02T12:01:00Z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